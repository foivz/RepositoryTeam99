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AB9" w:rsidRDefault="009C0AB9" w:rsidP="004C7299">
      <w:pPr>
        <w:pStyle w:val="Nazivinstitucije"/>
      </w:pPr>
      <w:r>
        <w:t>SVEUČILIŠTE U ZAGREBU</w:t>
      </w:r>
    </w:p>
    <w:p w:rsidR="009C0AB9" w:rsidRDefault="009C0AB9" w:rsidP="004C7299">
      <w:pPr>
        <w:pStyle w:val="Nazivinstitucije"/>
      </w:pPr>
      <w:r>
        <w:t>FAKULTET ORGANIZACIJE I INFORMATIKE</w:t>
      </w:r>
    </w:p>
    <w:p w:rsidR="009C0AB9" w:rsidRDefault="009C0AB9" w:rsidP="004C7299">
      <w:pPr>
        <w:pStyle w:val="Nazivinstitucije"/>
      </w:pPr>
      <w:r>
        <w:t>V A R A Ž D I N</w:t>
      </w:r>
    </w:p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A67508" w:rsidRDefault="00A67508" w:rsidP="00A67508">
      <w:pPr>
        <w:pStyle w:val="Imeiprezimekandidata"/>
        <w:spacing w:before="0" w:line="240" w:lineRule="auto"/>
      </w:pPr>
      <w:r>
        <w:t>Luka Blažek</w:t>
      </w:r>
    </w:p>
    <w:p w:rsidR="00A67508" w:rsidRDefault="00A67508" w:rsidP="00A67508">
      <w:pPr>
        <w:pStyle w:val="Imeiprezimekandidata"/>
        <w:spacing w:before="0" w:line="240" w:lineRule="auto"/>
      </w:pPr>
      <w:r>
        <w:t>Nino Sikavica</w:t>
      </w:r>
    </w:p>
    <w:p w:rsidR="00A67508" w:rsidRDefault="00A67508" w:rsidP="00A67508">
      <w:pPr>
        <w:pStyle w:val="Imeiprezimekandidata"/>
        <w:spacing w:before="0" w:line="240" w:lineRule="auto"/>
      </w:pPr>
      <w:r>
        <w:t>Nikola Šamonik</w:t>
      </w:r>
    </w:p>
    <w:p w:rsidR="00A67508" w:rsidRDefault="00A67508" w:rsidP="00A67508">
      <w:pPr>
        <w:pStyle w:val="Imeiprezimekandidata"/>
        <w:spacing w:before="0" w:line="240" w:lineRule="auto"/>
      </w:pPr>
      <w:r>
        <w:t>Domagoj Vuljak</w:t>
      </w:r>
    </w:p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A67508" w:rsidRDefault="00A67508" w:rsidP="00A67508">
      <w:pPr>
        <w:pStyle w:val="Naslovzavrnograda"/>
      </w:pPr>
      <w:r>
        <w:t>Knjižnica</w:t>
      </w:r>
    </w:p>
    <w:p w:rsidR="00A67508" w:rsidRDefault="00A67508" w:rsidP="00A67508">
      <w:pPr>
        <w:jc w:val="center"/>
      </w:pPr>
    </w:p>
    <w:p w:rsidR="00A67508" w:rsidRDefault="00A67508" w:rsidP="00A67508">
      <w:pPr>
        <w:pStyle w:val="ZAVRNIRAD"/>
      </w:pPr>
      <w:r>
        <w:t>PROJEKT IZ KOLEGIJA PROGRAMSKO INŽENJERSTVO</w:t>
      </w: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DA5E63"/>
    <w:p w:rsidR="009C0AB9" w:rsidRDefault="00DA5E63" w:rsidP="00482058">
      <w:pPr>
        <w:pStyle w:val="Mjesto"/>
      </w:pPr>
      <w:r>
        <w:t>Varaždin, 2014</w:t>
      </w:r>
      <w:r w:rsidR="009C0AB9">
        <w:t>.</w:t>
      </w:r>
    </w:p>
    <w:p w:rsidR="009C0AB9" w:rsidRDefault="009C0AB9" w:rsidP="00482058">
      <w:pPr>
        <w:pStyle w:val="Nazivinstitucije"/>
      </w:pPr>
      <w:r>
        <w:br w:type="page"/>
      </w:r>
      <w:r>
        <w:lastRenderedPageBreak/>
        <w:t>SVEUČILIŠTE U ZAGREBU</w:t>
      </w:r>
    </w:p>
    <w:p w:rsidR="009C0AB9" w:rsidRDefault="009C0AB9" w:rsidP="00482058">
      <w:pPr>
        <w:pStyle w:val="Nazivinstitucije"/>
      </w:pPr>
      <w:r>
        <w:t>FAKULTET ORGANIZACIJE I INFORMATIKE</w:t>
      </w:r>
    </w:p>
    <w:p w:rsidR="009C0AB9" w:rsidRDefault="009C0AB9" w:rsidP="00482058">
      <w:pPr>
        <w:pStyle w:val="Nazivinstitucije"/>
      </w:pPr>
      <w:r>
        <w:t>V A R A Ž D I N</w:t>
      </w:r>
    </w:p>
    <w:p w:rsidR="009C0AB9" w:rsidRDefault="009C0AB9" w:rsidP="009C0AB9"/>
    <w:p w:rsidR="009C0AB9" w:rsidRDefault="009C0AB9" w:rsidP="009C0AB9"/>
    <w:p w:rsidR="009C0AB9" w:rsidRDefault="009C0AB9" w:rsidP="009C0AB9"/>
    <w:p w:rsidR="00DA5E63" w:rsidRPr="00DA5E63" w:rsidRDefault="00DA5E63" w:rsidP="00DA5E63">
      <w:pPr>
        <w:pStyle w:val="Podaciokandidatu"/>
      </w:pPr>
      <w:r w:rsidRPr="00DA5E63">
        <w:t>Luka Blažek, MB: 39917/11-R; smjer: Informacijski sustavi</w:t>
      </w:r>
    </w:p>
    <w:p w:rsidR="00DA5E63" w:rsidRPr="00DA5E63" w:rsidRDefault="00DA5E63" w:rsidP="00DA5E63">
      <w:pPr>
        <w:pStyle w:val="Podaciokandidatu"/>
      </w:pPr>
      <w:r w:rsidRPr="00DA5E63">
        <w:t>Nino Sikavica, MB: 40092/11-R; smjer: Informacijski sustavi</w:t>
      </w:r>
    </w:p>
    <w:p w:rsidR="00DA5E63" w:rsidRPr="00DA5E63" w:rsidRDefault="00DA5E63" w:rsidP="00DA5E63">
      <w:pPr>
        <w:pStyle w:val="Podaciokandidatu"/>
      </w:pPr>
      <w:r w:rsidRPr="00DA5E63">
        <w:t>Nikola Šamonik, MB: 40107/11-R; smjer: Informacijski sustavi</w:t>
      </w:r>
    </w:p>
    <w:p w:rsidR="00DA5E63" w:rsidRPr="00DA5E63" w:rsidRDefault="00DA5E63" w:rsidP="00DA5E63">
      <w:pPr>
        <w:pStyle w:val="Podaciokandidatu"/>
      </w:pPr>
      <w:r w:rsidRPr="00DA5E63">
        <w:t>Domagoj Vuljak, MB: 40134/11-R; smjer: Poslovni sustavi</w:t>
      </w:r>
    </w:p>
    <w:p w:rsidR="00DA5E63" w:rsidRPr="00DA5E63" w:rsidRDefault="00DA5E63" w:rsidP="003F6E5C">
      <w:pPr>
        <w:pStyle w:val="Podaciokandidatu"/>
        <w:spacing w:line="360" w:lineRule="auto"/>
      </w:pPr>
      <w:r w:rsidRPr="00DA5E63">
        <w:t>Redovni studenti</w:t>
      </w:r>
    </w:p>
    <w:p w:rsidR="009C0AB9" w:rsidRPr="00DA5E63" w:rsidRDefault="00DA5E63" w:rsidP="003F6E5C">
      <w:pPr>
        <w:spacing w:line="360" w:lineRule="auto"/>
        <w:rPr>
          <w:b/>
        </w:rPr>
      </w:pPr>
      <w:r w:rsidRPr="00DA5E63">
        <w:rPr>
          <w:b/>
        </w:rPr>
        <w:t>Preddiplomski studij</w:t>
      </w:r>
    </w:p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DA5E63" w:rsidRDefault="00DA5E63" w:rsidP="00DA5E63">
      <w:pPr>
        <w:pStyle w:val="Naslovzavrnograda"/>
      </w:pPr>
      <w:r>
        <w:t>Knjižnica</w:t>
      </w:r>
    </w:p>
    <w:p w:rsidR="00DA5E63" w:rsidRDefault="00DA5E63" w:rsidP="00DA5E63">
      <w:pPr>
        <w:jc w:val="center"/>
      </w:pPr>
    </w:p>
    <w:p w:rsidR="00DA5E63" w:rsidRDefault="00DA5E63" w:rsidP="00DA5E63">
      <w:pPr>
        <w:pStyle w:val="ZAVRNIRAD"/>
      </w:pPr>
      <w:r>
        <w:t>PROJEKT IZ KOLEGIJA PROGRAMSKO INŽENJERSTVO</w:t>
      </w:r>
    </w:p>
    <w:p w:rsidR="009C0AB9" w:rsidRDefault="009C0AB9" w:rsidP="009C0AB9"/>
    <w:p w:rsidR="009C0AB9" w:rsidRDefault="009C0AB9" w:rsidP="009C0AB9">
      <w:pPr>
        <w:rPr>
          <w:b/>
          <w:bCs/>
        </w:rPr>
      </w:pPr>
    </w:p>
    <w:p w:rsidR="00DA5E63" w:rsidRDefault="00DA5E63" w:rsidP="00DA5E63">
      <w:pPr>
        <w:pStyle w:val="Mentor"/>
        <w:spacing w:line="276" w:lineRule="auto"/>
        <w:ind w:left="5954"/>
      </w:pPr>
      <w:r>
        <w:t>Nositelj kolegija:</w:t>
      </w:r>
    </w:p>
    <w:p w:rsidR="00DA5E63" w:rsidRDefault="00DA5E63" w:rsidP="00DA5E63">
      <w:pPr>
        <w:pStyle w:val="Podaciomentoru"/>
        <w:spacing w:line="276" w:lineRule="auto"/>
        <w:ind w:left="5954"/>
      </w:pPr>
      <w:r>
        <w:t>prof. dr. sc. Vjeran Strahonja</w:t>
      </w:r>
    </w:p>
    <w:p w:rsidR="00DA5E63" w:rsidRDefault="00DA5E63" w:rsidP="00DA5E63">
      <w:pPr>
        <w:tabs>
          <w:tab w:val="left" w:pos="6000"/>
        </w:tabs>
        <w:ind w:left="5954"/>
        <w:rPr>
          <w:b/>
        </w:rPr>
      </w:pPr>
      <w:r w:rsidRPr="00F50134">
        <w:rPr>
          <w:b/>
        </w:rPr>
        <w:t>Asistenti:</w:t>
      </w:r>
    </w:p>
    <w:p w:rsidR="00DA5E63" w:rsidRDefault="00DA5E63" w:rsidP="00DA5E63">
      <w:pPr>
        <w:tabs>
          <w:tab w:val="left" w:pos="6000"/>
        </w:tabs>
        <w:ind w:left="5954"/>
      </w:pPr>
      <w:r>
        <w:t>Marko Mijač, mag. inf.</w:t>
      </w:r>
    </w:p>
    <w:p w:rsidR="00DA5E63" w:rsidRDefault="00DA5E63" w:rsidP="00DA5E63">
      <w:pPr>
        <w:tabs>
          <w:tab w:val="left" w:pos="6000"/>
        </w:tabs>
        <w:ind w:left="5954"/>
      </w:pPr>
      <w:r>
        <w:t>Zlatko Stapić, mag. inf.</w:t>
      </w:r>
    </w:p>
    <w:p w:rsidR="00DA5E63" w:rsidRDefault="00DA5E63" w:rsidP="00DA5E63">
      <w:pPr>
        <w:tabs>
          <w:tab w:val="left" w:pos="6000"/>
        </w:tabs>
        <w:ind w:left="5954"/>
      </w:pPr>
      <w:r>
        <w:t>Ivan Švogor, mag. inf</w:t>
      </w:r>
      <w:r w:rsidRPr="00C24FE2">
        <w:t xml:space="preserve"> </w:t>
      </w:r>
    </w:p>
    <w:p w:rsidR="00DA5E63" w:rsidRDefault="00DA5E63" w:rsidP="00DA5E63">
      <w:pPr>
        <w:tabs>
          <w:tab w:val="left" w:pos="6000"/>
        </w:tabs>
        <w:ind w:left="5954"/>
      </w:pPr>
      <w:r w:rsidRPr="00C24FE2">
        <w:t>Boris Tomaš, mag. inf.</w:t>
      </w:r>
    </w:p>
    <w:p w:rsidR="009C0AB9" w:rsidRDefault="009C0AB9" w:rsidP="00617148">
      <w:pPr>
        <w:jc w:val="center"/>
      </w:pPr>
    </w:p>
    <w:p w:rsidR="009C0AB9" w:rsidRDefault="009C0AB9" w:rsidP="00617148">
      <w:pPr>
        <w:jc w:val="center"/>
      </w:pPr>
    </w:p>
    <w:p w:rsidR="009C0AB9" w:rsidRDefault="009C0AB9" w:rsidP="00617148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DE3CE4" w:rsidRDefault="00DE3CE4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/>
    <w:p w:rsidR="009C0AB9" w:rsidRDefault="009C0AB9" w:rsidP="00617148">
      <w:pPr>
        <w:pStyle w:val="Mjesto"/>
      </w:pPr>
      <w:r>
        <w:t xml:space="preserve">Varaždin, </w:t>
      </w:r>
      <w:r w:rsidR="00745EC7">
        <w:t xml:space="preserve">lipanj </w:t>
      </w:r>
      <w:r w:rsidR="000324DA">
        <w:t>2014</w:t>
      </w:r>
      <w:r>
        <w:t>.</w:t>
      </w:r>
    </w:p>
    <w:p w:rsidR="009C0AB9" w:rsidRDefault="009C0AB9" w:rsidP="009C0AB9">
      <w:pPr>
        <w:jc w:val="center"/>
        <w:sectPr w:rsidR="009C0AB9" w:rsidSect="00857045">
          <w:pgSz w:w="11906" w:h="16838"/>
          <w:pgMar w:top="851" w:right="1134" w:bottom="1701" w:left="1418" w:header="709" w:footer="709" w:gutter="0"/>
          <w:cols w:space="708"/>
          <w:docGrid w:linePitch="360"/>
        </w:sectPr>
      </w:pPr>
    </w:p>
    <w:p w:rsidR="00701881" w:rsidRPr="00617148" w:rsidRDefault="00337503" w:rsidP="00AF36B6">
      <w:pPr>
        <w:pStyle w:val="Sadraj"/>
      </w:pPr>
      <w:bookmarkStart w:id="0" w:name="_Toc184011513"/>
      <w:r w:rsidRPr="00617148">
        <w:lastRenderedPageBreak/>
        <w:t>Sadržaj</w:t>
      </w:r>
      <w:bookmarkEnd w:id="0"/>
    </w:p>
    <w:p w:rsidR="00337503" w:rsidRDefault="00337503">
      <w:pPr>
        <w:rPr>
          <w:bCs/>
          <w:i/>
          <w:caps/>
          <w:sz w:val="20"/>
          <w:szCs w:val="20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hr-HR" w:eastAsia="hr-HR"/>
        </w:rPr>
        <w:id w:val="17386390"/>
        <w:docPartObj>
          <w:docPartGallery w:val="Table of Contents"/>
          <w:docPartUnique/>
        </w:docPartObj>
      </w:sdtPr>
      <w:sdtContent>
        <w:p w:rsidR="005144D0" w:rsidRDefault="005144D0">
          <w:pPr>
            <w:pStyle w:val="TOCHeading"/>
          </w:pPr>
        </w:p>
        <w:p w:rsidR="005F073F" w:rsidRDefault="0051049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510491">
            <w:fldChar w:fldCharType="begin"/>
          </w:r>
          <w:r w:rsidR="005144D0">
            <w:instrText xml:space="preserve"> TOC \o "1-3" \h \z \u </w:instrText>
          </w:r>
          <w:r w:rsidRPr="00510491">
            <w:fldChar w:fldCharType="separate"/>
          </w:r>
          <w:hyperlink w:anchor="_Toc386146686" w:history="1">
            <w:r w:rsidR="005F073F" w:rsidRPr="009072CD">
              <w:rPr>
                <w:rStyle w:val="Hyperlink"/>
                <w:noProof/>
              </w:rPr>
              <w:t>1. Uvod</w:t>
            </w:r>
            <w:r w:rsidR="005F073F">
              <w:rPr>
                <w:noProof/>
                <w:webHidden/>
              </w:rPr>
              <w:tab/>
            </w:r>
            <w:r w:rsidR="005F073F">
              <w:rPr>
                <w:noProof/>
                <w:webHidden/>
              </w:rPr>
              <w:fldChar w:fldCharType="begin"/>
            </w:r>
            <w:r w:rsidR="005F073F">
              <w:rPr>
                <w:noProof/>
                <w:webHidden/>
              </w:rPr>
              <w:instrText xml:space="preserve"> PAGEREF _Toc386146686 \h </w:instrText>
            </w:r>
            <w:r w:rsidR="005F073F">
              <w:rPr>
                <w:noProof/>
                <w:webHidden/>
              </w:rPr>
            </w:r>
            <w:r w:rsidR="005F073F">
              <w:rPr>
                <w:noProof/>
                <w:webHidden/>
              </w:rPr>
              <w:fldChar w:fldCharType="separate"/>
            </w:r>
            <w:r w:rsidR="005F073F">
              <w:rPr>
                <w:noProof/>
                <w:webHidden/>
              </w:rPr>
              <w:t>1</w:t>
            </w:r>
            <w:r w:rsidR="005F073F">
              <w:rPr>
                <w:noProof/>
                <w:webHidden/>
              </w:rPr>
              <w:fldChar w:fldCharType="end"/>
            </w:r>
          </w:hyperlink>
        </w:p>
        <w:p w:rsidR="005F073F" w:rsidRDefault="005F073F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86146687" w:history="1">
            <w:r w:rsidRPr="009072CD">
              <w:rPr>
                <w:rStyle w:val="Hyperlink"/>
                <w:noProof/>
              </w:rPr>
              <w:t>2. Slučajevi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_Toc386146687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4D0" w:rsidRDefault="00510491">
          <w:r>
            <w:fldChar w:fldCharType="end"/>
          </w:r>
        </w:p>
      </w:sdtContent>
    </w:sdt>
    <w:p w:rsidR="001A39AE" w:rsidRDefault="001A39AE"/>
    <w:p w:rsidR="00C5679A" w:rsidRDefault="00C5679A" w:rsidP="00251D1A">
      <w:pPr>
        <w:pStyle w:val="Naslov4razine"/>
        <w:sectPr w:rsidR="00C5679A" w:rsidSect="00857045">
          <w:headerReference w:type="default" r:id="rId8"/>
          <w:footerReference w:type="default" r:id="rId9"/>
          <w:pgSz w:w="11906" w:h="16838"/>
          <w:pgMar w:top="851" w:right="1134" w:bottom="1701" w:left="1418" w:header="709" w:footer="709" w:gutter="0"/>
          <w:pgNumType w:fmt="upperRoman" w:start="1"/>
          <w:cols w:space="708"/>
          <w:docGrid w:linePitch="360"/>
        </w:sectPr>
      </w:pPr>
    </w:p>
    <w:p w:rsidR="003A2982" w:rsidRDefault="00337503" w:rsidP="005144D0">
      <w:pPr>
        <w:pStyle w:val="Heading1"/>
      </w:pPr>
      <w:bookmarkStart w:id="1" w:name="_Toc184011514"/>
      <w:bookmarkStart w:id="2" w:name="_Toc201881685"/>
      <w:bookmarkStart w:id="3" w:name="_Toc201883251"/>
      <w:bookmarkStart w:id="4" w:name="_Toc201884012"/>
      <w:bookmarkStart w:id="5" w:name="_Toc201884438"/>
      <w:bookmarkStart w:id="6" w:name="_Toc201884791"/>
      <w:bookmarkStart w:id="7" w:name="_Toc201887183"/>
      <w:bookmarkStart w:id="8" w:name="_Toc386146686"/>
      <w:r>
        <w:lastRenderedPageBreak/>
        <w:t>1. Uvod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BF20A8" w:rsidRDefault="00BF20A8"/>
    <w:p w:rsidR="00BF20A8" w:rsidRDefault="00BF20A8"/>
    <w:p w:rsidR="000E1967" w:rsidRDefault="00BF20A8" w:rsidP="00BF20A8">
      <w:pPr>
        <w:spacing w:line="360" w:lineRule="auto"/>
      </w:pPr>
      <w:r>
        <w:t>U ovom dokumentu ćemo prikazati tehničku dokumentaciju za desktop aplikaciju „Knjižnica“.</w:t>
      </w:r>
      <w:r w:rsidR="00125FC3">
        <w:t xml:space="preserve"> Cilj aplikacije je olakšati rad zaposlenicima u knjižnici, te pomoći i ubrzati korisnicima (članovima) knjižnice pri pronalasku željene knjige. </w:t>
      </w:r>
      <w:r>
        <w:t>Za sada se</w:t>
      </w:r>
      <w:r w:rsidR="00125FC3">
        <w:t xml:space="preserve"> dokumentacija</w:t>
      </w:r>
      <w:r>
        <w:t xml:space="preserve"> sastoji od:</w:t>
      </w:r>
    </w:p>
    <w:p w:rsidR="00BF20A8" w:rsidRDefault="00095B22" w:rsidP="00BF20A8">
      <w:pPr>
        <w:pStyle w:val="ListParagraph"/>
        <w:numPr>
          <w:ilvl w:val="0"/>
          <w:numId w:val="23"/>
        </w:numPr>
        <w:spacing w:line="360" w:lineRule="auto"/>
      </w:pPr>
      <w:r>
        <w:t>Dijagrama</w:t>
      </w:r>
      <w:r w:rsidR="00BF20A8">
        <w:t xml:space="preserve"> slučajeva korištenja</w:t>
      </w:r>
    </w:p>
    <w:p w:rsidR="00BF20A8" w:rsidRDefault="00095B22" w:rsidP="00BF20A8">
      <w:pPr>
        <w:pStyle w:val="ListParagraph"/>
        <w:numPr>
          <w:ilvl w:val="0"/>
          <w:numId w:val="23"/>
        </w:numPr>
        <w:spacing w:line="360" w:lineRule="auto"/>
      </w:pPr>
      <w:r>
        <w:t>Dijagrama</w:t>
      </w:r>
      <w:r w:rsidR="00BF20A8">
        <w:t xml:space="preserve"> aktivnosti</w:t>
      </w:r>
    </w:p>
    <w:p w:rsidR="00125FC3" w:rsidRDefault="00095B22" w:rsidP="00BF20A8">
      <w:pPr>
        <w:pStyle w:val="ListParagraph"/>
        <w:numPr>
          <w:ilvl w:val="0"/>
          <w:numId w:val="23"/>
        </w:numPr>
        <w:spacing w:line="360" w:lineRule="auto"/>
      </w:pPr>
      <w:r>
        <w:t>Dijagrama</w:t>
      </w:r>
      <w:r w:rsidR="00125FC3">
        <w:t xml:space="preserve"> slijeda</w:t>
      </w:r>
    </w:p>
    <w:p w:rsidR="00BF20A8" w:rsidRDefault="00BF20A8" w:rsidP="00BF20A8">
      <w:pPr>
        <w:pStyle w:val="ListParagraph"/>
        <w:numPr>
          <w:ilvl w:val="0"/>
          <w:numId w:val="23"/>
        </w:numPr>
        <w:spacing w:line="360" w:lineRule="auto"/>
      </w:pPr>
      <w:r>
        <w:t>ERA modela</w:t>
      </w:r>
    </w:p>
    <w:p w:rsidR="000E1967" w:rsidRDefault="000E1967" w:rsidP="000E1967">
      <w:pPr>
        <w:spacing w:line="360" w:lineRule="auto"/>
        <w:ind w:left="360"/>
      </w:pPr>
    </w:p>
    <w:p w:rsidR="00095B22" w:rsidRDefault="00095B22" w:rsidP="00095B22">
      <w:pPr>
        <w:spacing w:line="360" w:lineRule="auto"/>
      </w:pPr>
      <w:r>
        <w:t xml:space="preserve">U nastavku ćemo prikazati slike navedenih dijagrama te njihov tekstualni opis. Svi dijagrami su izrađeni u alatu Visual Padadigm for UML 11.0. Community Edition. </w:t>
      </w:r>
    </w:p>
    <w:p w:rsidR="00337503" w:rsidRDefault="00701881" w:rsidP="00BF20A8">
      <w:pPr>
        <w:pStyle w:val="Heading1"/>
        <w:spacing w:line="360" w:lineRule="auto"/>
      </w:pPr>
      <w:r>
        <w:br w:type="page"/>
      </w:r>
      <w:bookmarkStart w:id="9" w:name="_Toc184011515"/>
      <w:bookmarkStart w:id="10" w:name="_Toc201881686"/>
      <w:bookmarkStart w:id="11" w:name="_Toc201883252"/>
      <w:bookmarkStart w:id="12" w:name="_Toc201884013"/>
      <w:bookmarkStart w:id="13" w:name="_Toc201884439"/>
      <w:bookmarkStart w:id="14" w:name="_Toc201884792"/>
      <w:bookmarkStart w:id="15" w:name="_Toc201887184"/>
      <w:bookmarkStart w:id="16" w:name="_Toc386138390"/>
      <w:bookmarkStart w:id="17" w:name="_Toc386146687"/>
      <w:r w:rsidR="00337503" w:rsidRPr="005144D0">
        <w:lastRenderedPageBreak/>
        <w:t xml:space="preserve">2.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="000E1967">
        <w:t>Slučajevi korištenja</w:t>
      </w:r>
      <w:bookmarkEnd w:id="17"/>
    </w:p>
    <w:p w:rsidR="000E1967" w:rsidRDefault="000E1967" w:rsidP="000E1967"/>
    <w:p w:rsidR="000E1967" w:rsidRPr="000E1967" w:rsidRDefault="000E1967" w:rsidP="000E1967"/>
    <w:p w:rsidR="000E1967" w:rsidRDefault="000E1967" w:rsidP="000E1967">
      <w:pPr>
        <w:spacing w:line="360" w:lineRule="auto"/>
      </w:pPr>
      <w:r>
        <w:rPr>
          <w:noProof/>
        </w:rPr>
        <w:drawing>
          <wp:inline distT="0" distB="0" distL="0" distR="0">
            <wp:extent cx="5939790" cy="3223260"/>
            <wp:effectExtent l="19050" t="0" r="3810" b="0"/>
            <wp:docPr id="1" name="Picture 0" descr="use_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967" w:rsidRPr="000E1967" w:rsidRDefault="000E1967" w:rsidP="000E1967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Slika 1. Dijagram slučajeva korištenja</w:t>
      </w:r>
    </w:p>
    <w:p w:rsidR="000E1967" w:rsidRDefault="000E1967" w:rsidP="000E1967">
      <w:pPr>
        <w:spacing w:line="360" w:lineRule="auto"/>
      </w:pPr>
    </w:p>
    <w:p w:rsidR="000E1967" w:rsidRDefault="000E1967" w:rsidP="000E1967">
      <w:pPr>
        <w:spacing w:line="360" w:lineRule="auto"/>
      </w:pPr>
      <w:r>
        <w:t>Aplikaciju „Knjižnica“ mogu koristiti 2 vrste korisnika:</w:t>
      </w:r>
    </w:p>
    <w:p w:rsidR="000E1967" w:rsidRDefault="000E1967" w:rsidP="000E1967">
      <w:pPr>
        <w:pStyle w:val="ListParagraph"/>
        <w:numPr>
          <w:ilvl w:val="0"/>
          <w:numId w:val="24"/>
        </w:numPr>
        <w:spacing w:line="360" w:lineRule="auto"/>
      </w:pPr>
      <w:r>
        <w:t>Zaposlenik</w:t>
      </w:r>
    </w:p>
    <w:p w:rsidR="000E1967" w:rsidRDefault="000E1967" w:rsidP="000E1967">
      <w:pPr>
        <w:pStyle w:val="ListParagraph"/>
        <w:numPr>
          <w:ilvl w:val="0"/>
          <w:numId w:val="24"/>
        </w:numPr>
        <w:spacing w:line="360" w:lineRule="auto"/>
      </w:pPr>
      <w:r>
        <w:t>Registrirani korisnik</w:t>
      </w:r>
    </w:p>
    <w:p w:rsidR="005F073F" w:rsidRDefault="005F073F" w:rsidP="000E1967">
      <w:pPr>
        <w:spacing w:line="360" w:lineRule="auto"/>
      </w:pPr>
    </w:p>
    <w:p w:rsidR="000E1967" w:rsidRDefault="000E1967" w:rsidP="000E1967">
      <w:pPr>
        <w:spacing w:line="360" w:lineRule="auto"/>
      </w:pPr>
      <w:r>
        <w:t>Definirani su sljedeći slučajevi korištenja:</w:t>
      </w:r>
    </w:p>
    <w:p w:rsidR="005F073F" w:rsidRPr="005F073F" w:rsidRDefault="005F073F" w:rsidP="005F073F">
      <w:pPr>
        <w:pStyle w:val="ListParagraph"/>
        <w:spacing w:line="360" w:lineRule="auto"/>
      </w:pPr>
    </w:p>
    <w:p w:rsidR="000E1967" w:rsidRPr="000E1967" w:rsidRDefault="000E1967" w:rsidP="000E1967">
      <w:pPr>
        <w:pStyle w:val="ListParagraph"/>
        <w:numPr>
          <w:ilvl w:val="0"/>
          <w:numId w:val="25"/>
        </w:numPr>
        <w:spacing w:line="360" w:lineRule="auto"/>
      </w:pPr>
      <w:r>
        <w:rPr>
          <w:b/>
        </w:rPr>
        <w:t>Prijavljivanje u susatav</w:t>
      </w:r>
    </w:p>
    <w:p w:rsidR="000E1967" w:rsidRDefault="00926FF7" w:rsidP="00926FF7">
      <w:pPr>
        <w:spacing w:line="360" w:lineRule="auto"/>
        <w:ind w:left="708"/>
      </w:pPr>
      <w:r>
        <w:t>Kod pokretanje aplikacije otvara se početna forma na kojoj korisnik može odabrati opciju prijava. Bez unosa korisničkog imena i lozinke korisnicima je onemogućen pristup sustavu i njegovim funkcionalnostima. Ako korisnik nema korisničko ime tada može odabrati registraciju. Ako su uneseni krivi podaci, sustav će javiti pogrešku i onemogućiti daljnji rad.</w:t>
      </w:r>
      <w:r w:rsidR="00F95A94">
        <w:t xml:space="preserve"> Ako se u sustav prijavi zaposlenik onda mu se otvara izbornik zaposlenika, a ako se prijavi registrirani korisnik tada se otvara izbornik registriranog korisnika. </w:t>
      </w:r>
    </w:p>
    <w:p w:rsidR="00926FF7" w:rsidRPr="00F95A94" w:rsidRDefault="00F95A94" w:rsidP="00926FF7">
      <w:pPr>
        <w:pStyle w:val="ListParagraph"/>
        <w:numPr>
          <w:ilvl w:val="0"/>
          <w:numId w:val="25"/>
        </w:numPr>
        <w:spacing w:line="360" w:lineRule="auto"/>
      </w:pPr>
      <w:r>
        <w:rPr>
          <w:b/>
        </w:rPr>
        <w:t>Izbornik registriranog korisnika</w:t>
      </w:r>
    </w:p>
    <w:p w:rsidR="00F95A94" w:rsidRDefault="00F95A94" w:rsidP="00F95A94">
      <w:pPr>
        <w:spacing w:line="360" w:lineRule="auto"/>
        <w:ind w:left="708"/>
      </w:pPr>
      <w:r>
        <w:t>Registrirani korisnik ima mogućnost pretraživanja knjiga prema žanru, nazivu, autoru i prema nazivu knjige lokaciju.</w:t>
      </w:r>
    </w:p>
    <w:p w:rsidR="005F073F" w:rsidRPr="005F073F" w:rsidRDefault="005F073F" w:rsidP="005F073F">
      <w:pPr>
        <w:pStyle w:val="ListParagraph"/>
        <w:spacing w:line="360" w:lineRule="auto"/>
      </w:pPr>
    </w:p>
    <w:p w:rsidR="00F95A94" w:rsidRDefault="00F95A94" w:rsidP="00F95A94">
      <w:pPr>
        <w:pStyle w:val="ListParagraph"/>
        <w:numPr>
          <w:ilvl w:val="0"/>
          <w:numId w:val="25"/>
        </w:numPr>
        <w:spacing w:line="360" w:lineRule="auto"/>
      </w:pPr>
      <w:r>
        <w:rPr>
          <w:b/>
        </w:rPr>
        <w:lastRenderedPageBreak/>
        <w:t>Izbornik zaposlenika</w:t>
      </w:r>
    </w:p>
    <w:p w:rsidR="00966AD7" w:rsidRDefault="00F95A94" w:rsidP="00F95A94">
      <w:pPr>
        <w:spacing w:line="360" w:lineRule="auto"/>
        <w:ind w:left="708"/>
      </w:pPr>
      <w:r>
        <w:t xml:space="preserve">Zaposlenik ima mogućnost unosa podataka </w:t>
      </w:r>
      <w:r w:rsidR="00966AD7">
        <w:t xml:space="preserve">o </w:t>
      </w:r>
      <w:r>
        <w:t>knjiga</w:t>
      </w:r>
      <w:r w:rsidR="00966AD7">
        <w:t>ma</w:t>
      </w:r>
      <w:r>
        <w:t>, autor</w:t>
      </w:r>
      <w:r w:rsidR="00966AD7">
        <w:t>u</w:t>
      </w:r>
      <w:r>
        <w:t>, izdavač</w:t>
      </w:r>
      <w:r w:rsidR="00966AD7">
        <w:t>u</w:t>
      </w:r>
      <w:r>
        <w:t>, žanr</w:t>
      </w:r>
      <w:r w:rsidR="00966AD7">
        <w:t>u i lokaciji knjige</w:t>
      </w:r>
      <w:r>
        <w:t>.</w:t>
      </w:r>
      <w:r w:rsidR="00966AD7">
        <w:t xml:space="preserve"> Može pretraživati knjige kao i registrirani korisnik i pretraživati korisnike. Također ima mogućnost evidencije posudba, izradu računa i evidenciju članarina.</w:t>
      </w:r>
    </w:p>
    <w:p w:rsidR="000E1967" w:rsidRDefault="00966AD7" w:rsidP="00966AD7">
      <w:pPr>
        <w:pStyle w:val="ListParagraph"/>
        <w:numPr>
          <w:ilvl w:val="0"/>
          <w:numId w:val="25"/>
        </w:numPr>
        <w:spacing w:line="360" w:lineRule="auto"/>
        <w:rPr>
          <w:b/>
        </w:rPr>
      </w:pPr>
      <w:r w:rsidRPr="00966AD7">
        <w:rPr>
          <w:b/>
        </w:rPr>
        <w:t>Pretraživanje korisnika</w:t>
      </w:r>
    </w:p>
    <w:p w:rsidR="00966AD7" w:rsidRDefault="00966AD7" w:rsidP="00966AD7">
      <w:pPr>
        <w:spacing w:line="360" w:lineRule="auto"/>
        <w:ind w:left="720"/>
      </w:pPr>
      <w:r>
        <w:t>Zaposlenik može prema korisničkom imenu dobiti podatke</w:t>
      </w:r>
      <w:r w:rsidR="00C36237">
        <w:t xml:space="preserve"> o korisniku</w:t>
      </w:r>
      <w:r>
        <w:t xml:space="preserve"> iz registracije korisnika.</w:t>
      </w:r>
    </w:p>
    <w:p w:rsidR="00966AD7" w:rsidRPr="00966AD7" w:rsidRDefault="00966AD7" w:rsidP="00966AD7">
      <w:pPr>
        <w:pStyle w:val="ListParagraph"/>
        <w:numPr>
          <w:ilvl w:val="0"/>
          <w:numId w:val="25"/>
        </w:numPr>
        <w:spacing w:line="360" w:lineRule="auto"/>
      </w:pPr>
      <w:r>
        <w:rPr>
          <w:b/>
        </w:rPr>
        <w:t>Unos podataka</w:t>
      </w:r>
    </w:p>
    <w:p w:rsidR="00966AD7" w:rsidRDefault="00966AD7" w:rsidP="00966AD7">
      <w:pPr>
        <w:pStyle w:val="ListParagraph"/>
        <w:spacing w:line="360" w:lineRule="auto"/>
      </w:pPr>
      <w:r>
        <w:t>Zaposlenik unosi podatke o novoj knjizi (</w:t>
      </w:r>
      <w:r w:rsidR="00DA240A">
        <w:t>naziv, godina izdavanja</w:t>
      </w:r>
      <w:r w:rsidR="00C36237">
        <w:t xml:space="preserve">, iz baze dohvaća podatke o imenu i prezimenu </w:t>
      </w:r>
      <w:r w:rsidR="004063B3">
        <w:t>autora, nazivu izdavača, žanra</w:t>
      </w:r>
      <w:r w:rsidR="00C36237">
        <w:t>)</w:t>
      </w:r>
      <w:r w:rsidR="004063B3">
        <w:t>, o autoru (ime, prezime), o izdavaču (naziv, adresa, kontakt), o žanru (naziv), o lokaciji (odjeljak, stalaža, polica).</w:t>
      </w:r>
    </w:p>
    <w:p w:rsidR="004063B3" w:rsidRDefault="004063B3" w:rsidP="004063B3">
      <w:pPr>
        <w:pStyle w:val="ListParagraph"/>
        <w:numPr>
          <w:ilvl w:val="0"/>
          <w:numId w:val="25"/>
        </w:numPr>
        <w:spacing w:line="360" w:lineRule="auto"/>
        <w:rPr>
          <w:b/>
        </w:rPr>
      </w:pPr>
      <w:r w:rsidRPr="004063B3">
        <w:rPr>
          <w:b/>
        </w:rPr>
        <w:t>Evidencija posudbi</w:t>
      </w:r>
    </w:p>
    <w:p w:rsidR="00BD3FB6" w:rsidRDefault="00BD3FB6" w:rsidP="00BD3FB6">
      <w:pPr>
        <w:spacing w:line="360" w:lineRule="auto"/>
        <w:ind w:left="708"/>
      </w:pPr>
      <w:r>
        <w:t>Zaposlenik vodi evidenciju o posudbi knjiga. U formi odabire ime i prezime registriranog korisnika, naziv knjige, unosi datum posudbe i datum vračanja.</w:t>
      </w:r>
    </w:p>
    <w:p w:rsidR="00BD3FB6" w:rsidRPr="00BD3FB6" w:rsidRDefault="00BD3FB6" w:rsidP="00BD3FB6">
      <w:pPr>
        <w:pStyle w:val="ListParagraph"/>
        <w:numPr>
          <w:ilvl w:val="0"/>
          <w:numId w:val="25"/>
        </w:numPr>
        <w:spacing w:line="360" w:lineRule="auto"/>
      </w:pPr>
      <w:r>
        <w:rPr>
          <w:b/>
        </w:rPr>
        <w:t>Izrada računa</w:t>
      </w:r>
    </w:p>
    <w:p w:rsidR="00BD3FB6" w:rsidRDefault="00336601" w:rsidP="00BD3FB6">
      <w:pPr>
        <w:spacing w:line="360" w:lineRule="auto"/>
        <w:ind w:left="720"/>
      </w:pPr>
      <w:r>
        <w:t>Prilikom izrade računa unosi se vrijeme izdavanja ukupna cijena i šifra članarine</w:t>
      </w:r>
    </w:p>
    <w:p w:rsidR="00336601" w:rsidRDefault="00336601" w:rsidP="00336601">
      <w:pPr>
        <w:pStyle w:val="ListParagraph"/>
        <w:numPr>
          <w:ilvl w:val="0"/>
          <w:numId w:val="25"/>
        </w:numPr>
        <w:spacing w:line="360" w:lineRule="auto"/>
        <w:rPr>
          <w:b/>
        </w:rPr>
      </w:pPr>
      <w:r w:rsidRPr="00336601">
        <w:rPr>
          <w:b/>
        </w:rPr>
        <w:t>Evidencija članarina</w:t>
      </w:r>
    </w:p>
    <w:p w:rsidR="00336601" w:rsidRPr="00336601" w:rsidRDefault="005F073F" w:rsidP="00336601">
      <w:pPr>
        <w:spacing w:line="360" w:lineRule="auto"/>
        <w:ind w:left="708"/>
      </w:pPr>
      <w:r>
        <w:t>Kod evidentiranja članarina zaposlenik odabire ime, prezime, korisničko ime, upisuje datum plaćanja,datum isteka i cijenu.</w:t>
      </w:r>
    </w:p>
    <w:p w:rsidR="00F95A94" w:rsidRDefault="00F95A94" w:rsidP="00F95A94">
      <w:pPr>
        <w:spacing w:line="360" w:lineRule="auto"/>
        <w:ind w:left="708"/>
      </w:pPr>
    </w:p>
    <w:p w:rsidR="00D26FD3" w:rsidRDefault="00D26FD3" w:rsidP="00F95A94">
      <w:pPr>
        <w:spacing w:line="360" w:lineRule="auto"/>
        <w:ind w:left="708"/>
        <w:sectPr w:rsidR="00D26FD3" w:rsidSect="005E056F">
          <w:headerReference w:type="default" r:id="rId11"/>
          <w:footerReference w:type="default" r:id="rId12"/>
          <w:pgSz w:w="11906" w:h="16838"/>
          <w:pgMar w:top="851" w:right="1134" w:bottom="1701" w:left="1418" w:header="709" w:footer="709" w:gutter="0"/>
          <w:pgNumType w:start="1"/>
          <w:cols w:space="708"/>
          <w:docGrid w:linePitch="360"/>
        </w:sectPr>
      </w:pPr>
    </w:p>
    <w:p w:rsidR="008D0C56" w:rsidRDefault="008D0C56" w:rsidP="008D0C56">
      <w:pPr>
        <w:pStyle w:val="Heading1"/>
      </w:pPr>
      <w:r>
        <w:lastRenderedPageBreak/>
        <w:t>3. Dijagrami aktivnosti</w:t>
      </w:r>
    </w:p>
    <w:p w:rsidR="000E1967" w:rsidRDefault="000E1967" w:rsidP="000E1967">
      <w:pPr>
        <w:spacing w:line="360" w:lineRule="auto"/>
      </w:pPr>
    </w:p>
    <w:p w:rsidR="00D26FD3" w:rsidRDefault="00D26FD3" w:rsidP="00D26FD3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7074092" cy="4772025"/>
            <wp:effectExtent l="19050" t="0" r="0" b="0"/>
            <wp:docPr id="2" name="Picture 1" descr="pretrazivan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trazivanja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74092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D3" w:rsidRPr="00D26FD3" w:rsidRDefault="00054586" w:rsidP="00D26FD3">
      <w:pPr>
        <w:tabs>
          <w:tab w:val="left" w:pos="10935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Slika 3. Dijagram pretraživanja</w:t>
      </w:r>
    </w:p>
    <w:p w:rsidR="00D26FD3" w:rsidRDefault="00D26FD3" w:rsidP="00D26FD3"/>
    <w:p w:rsidR="00D26FD3" w:rsidRPr="00D26FD3" w:rsidRDefault="00D26FD3" w:rsidP="00D26FD3">
      <w:pPr>
        <w:sectPr w:rsidR="00D26FD3" w:rsidRPr="00D26FD3" w:rsidSect="00D26FD3">
          <w:pgSz w:w="16838" w:h="11906" w:orient="landscape"/>
          <w:pgMar w:top="1418" w:right="851" w:bottom="1134" w:left="1701" w:header="709" w:footer="709" w:gutter="0"/>
          <w:cols w:space="708"/>
          <w:docGrid w:linePitch="360"/>
        </w:sectPr>
      </w:pPr>
    </w:p>
    <w:p w:rsidR="000E1967" w:rsidRDefault="00054586" w:rsidP="00054586">
      <w:pPr>
        <w:spacing w:line="360" w:lineRule="auto"/>
      </w:pPr>
      <w:r>
        <w:lastRenderedPageBreak/>
        <w:t>Na početku zaposlenik ili registrirani korisnik šalje zahtjev za pretraživanje</w:t>
      </w:r>
      <w:r w:rsidR="0050593F">
        <w:t xml:space="preserve">, inicijalizira se i prikazuje forma za pretraživanje. Korisnik unosi parametar prema kojem pretražuje ( naziv autora, knjige, žanra, lokacija ) ili zatvara aplikaciju. Popunjena forma za pretraživanje se šalje u bazu podataka, tamo se dohvaćaju podaci </w:t>
      </w:r>
      <w:r w:rsidR="002E5059">
        <w:t>i šalje se rezultat pretraživanja. Ukoliko ne postoji knjiga prema odabranom parametru ispisuje se poruka da nema pronađenih knjiga i vraća se u unos podataka, ako postoji knjiga prilagođava se izgled forme, ispisuje se rezultat i delociraju se objekti.</w:t>
      </w:r>
    </w:p>
    <w:p w:rsidR="000E1967" w:rsidRDefault="000E1967" w:rsidP="000E1967">
      <w:pPr>
        <w:spacing w:line="360" w:lineRule="auto"/>
      </w:pPr>
    </w:p>
    <w:p w:rsidR="000E1967" w:rsidRDefault="000E1967" w:rsidP="000E1967">
      <w:pPr>
        <w:spacing w:line="360" w:lineRule="auto"/>
      </w:pPr>
    </w:p>
    <w:sectPr w:rsidR="000E1967" w:rsidSect="00D26FD3">
      <w:pgSz w:w="11906" w:h="16838"/>
      <w:pgMar w:top="851" w:right="1134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E7F" w:rsidRDefault="001A4E7F">
      <w:r>
        <w:separator/>
      </w:r>
    </w:p>
  </w:endnote>
  <w:endnote w:type="continuationSeparator" w:id="1">
    <w:p w:rsidR="001A4E7F" w:rsidRDefault="001A4E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EAA" w:rsidRDefault="00510491" w:rsidP="00617148">
    <w:pPr>
      <w:pStyle w:val="Footer"/>
      <w:jc w:val="center"/>
    </w:pPr>
    <w:r>
      <w:rPr>
        <w:rStyle w:val="PageNumber"/>
      </w:rPr>
      <w:fldChar w:fldCharType="begin"/>
    </w:r>
    <w:r w:rsidR="00292EAA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26FD3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EAA" w:rsidRDefault="00510491" w:rsidP="00617148">
    <w:pPr>
      <w:pStyle w:val="Footer"/>
      <w:jc w:val="center"/>
    </w:pPr>
    <w:r>
      <w:rPr>
        <w:rStyle w:val="PageNumber"/>
      </w:rPr>
      <w:fldChar w:fldCharType="begin"/>
    </w:r>
    <w:r w:rsidR="00292EAA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E5059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E7F" w:rsidRDefault="001A4E7F">
      <w:r>
        <w:separator/>
      </w:r>
    </w:p>
  </w:footnote>
  <w:footnote w:type="continuationSeparator" w:id="1">
    <w:p w:rsidR="001A4E7F" w:rsidRDefault="001A4E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EAA" w:rsidRDefault="00292E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EAA" w:rsidRDefault="00292E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AEE4C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800114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402D65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30369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3B86C7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2090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B05BD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C4F48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6883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68F5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8144E"/>
    <w:multiLevelType w:val="multilevel"/>
    <w:tmpl w:val="041A001D"/>
    <w:numStyleLink w:val="Natuknicerimskibrojevi"/>
  </w:abstractNum>
  <w:abstractNum w:abstractNumId="11">
    <w:nsid w:val="04515132"/>
    <w:multiLevelType w:val="multilevel"/>
    <w:tmpl w:val="041A001D"/>
    <w:styleLink w:val="Natuknice"/>
    <w:lvl w:ilvl="0">
      <w:start w:val="1"/>
      <w:numFmt w:val="bullet"/>
      <w:lvlText w:val="-"/>
      <w:lvlJc w:val="left"/>
      <w:pPr>
        <w:tabs>
          <w:tab w:val="num" w:pos="360"/>
        </w:tabs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1776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2484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3192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1800"/>
        </w:tabs>
        <w:ind w:left="39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2160"/>
        </w:tabs>
        <w:ind w:left="4608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5316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2880"/>
        </w:tabs>
        <w:ind w:left="6024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tabs>
          <w:tab w:val="num" w:pos="3240"/>
        </w:tabs>
        <w:ind w:left="6732" w:hanging="360"/>
      </w:pPr>
      <w:rPr>
        <w:rFonts w:ascii="Times New Roman" w:hAnsi="Times New Roman" w:cs="Times New Roman" w:hint="default"/>
      </w:rPr>
    </w:lvl>
  </w:abstractNum>
  <w:abstractNum w:abstractNumId="12">
    <w:nsid w:val="16C81FCF"/>
    <w:multiLevelType w:val="multilevel"/>
    <w:tmpl w:val="041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18094FE7"/>
    <w:multiLevelType w:val="multilevel"/>
    <w:tmpl w:val="041A001D"/>
    <w:numStyleLink w:val="Natuknice"/>
  </w:abstractNum>
  <w:abstractNum w:abstractNumId="14">
    <w:nsid w:val="275B0ADA"/>
    <w:multiLevelType w:val="multilevel"/>
    <w:tmpl w:val="041A001D"/>
    <w:styleLink w:val="Natuknicerimskibrojevi"/>
    <w:lvl w:ilvl="0">
      <w:start w:val="1"/>
      <w:numFmt w:val="upperRoman"/>
      <w:lvlText w:val="%1)"/>
      <w:lvlJc w:val="left"/>
      <w:pPr>
        <w:tabs>
          <w:tab w:val="num" w:pos="360"/>
        </w:tabs>
        <w:ind w:left="1068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9FB4226"/>
    <w:multiLevelType w:val="hybridMultilevel"/>
    <w:tmpl w:val="F908413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F12C92"/>
    <w:multiLevelType w:val="hybridMultilevel"/>
    <w:tmpl w:val="0FDCAD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016B7A"/>
    <w:multiLevelType w:val="multilevel"/>
    <w:tmpl w:val="AC12DC8C"/>
    <w:numStyleLink w:val="Literatura"/>
  </w:abstractNum>
  <w:abstractNum w:abstractNumId="18">
    <w:nsid w:val="43915678"/>
    <w:multiLevelType w:val="hybridMultilevel"/>
    <w:tmpl w:val="01E2B5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A24DD4"/>
    <w:multiLevelType w:val="multilevel"/>
    <w:tmpl w:val="041A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>
    <w:nsid w:val="4D0C1968"/>
    <w:multiLevelType w:val="multilevel"/>
    <w:tmpl w:val="041A001D"/>
    <w:numStyleLink w:val="Natuknice"/>
  </w:abstractNum>
  <w:abstractNum w:abstractNumId="21">
    <w:nsid w:val="4D2B1E5A"/>
    <w:multiLevelType w:val="multilevel"/>
    <w:tmpl w:val="AC12DC8C"/>
    <w:styleLink w:val="Literatura"/>
    <w:lvl w:ilvl="0">
      <w:start w:val="1"/>
      <w:numFmt w:val="decimal"/>
      <w:pStyle w:val="Tekstreference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638C355B"/>
    <w:multiLevelType w:val="multilevel"/>
    <w:tmpl w:val="041A001D"/>
    <w:numStyleLink w:val="Natuknice"/>
  </w:abstractNum>
  <w:abstractNum w:abstractNumId="23">
    <w:nsid w:val="76254E1F"/>
    <w:multiLevelType w:val="multilevel"/>
    <w:tmpl w:val="041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77055468"/>
    <w:multiLevelType w:val="multilevel"/>
    <w:tmpl w:val="041A001D"/>
    <w:numStyleLink w:val="Natuknice"/>
  </w:abstractNum>
  <w:num w:numId="1">
    <w:abstractNumId w:val="12"/>
  </w:num>
  <w:num w:numId="2">
    <w:abstractNumId w:val="23"/>
  </w:num>
  <w:num w:numId="3">
    <w:abstractNumId w:val="19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24"/>
  </w:num>
  <w:num w:numId="16">
    <w:abstractNumId w:val="20"/>
  </w:num>
  <w:num w:numId="17">
    <w:abstractNumId w:val="14"/>
  </w:num>
  <w:num w:numId="18">
    <w:abstractNumId w:val="10"/>
  </w:num>
  <w:num w:numId="19">
    <w:abstractNumId w:val="13"/>
  </w:num>
  <w:num w:numId="20">
    <w:abstractNumId w:val="22"/>
  </w:num>
  <w:num w:numId="21">
    <w:abstractNumId w:val="21"/>
  </w:num>
  <w:num w:numId="22">
    <w:abstractNumId w:val="17"/>
  </w:num>
  <w:num w:numId="23">
    <w:abstractNumId w:val="15"/>
  </w:num>
  <w:num w:numId="24">
    <w:abstractNumId w:val="18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0004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7508"/>
    <w:rsid w:val="000324DA"/>
    <w:rsid w:val="00051E4E"/>
    <w:rsid w:val="00054586"/>
    <w:rsid w:val="00057E0C"/>
    <w:rsid w:val="0006193C"/>
    <w:rsid w:val="00095B22"/>
    <w:rsid w:val="00096A85"/>
    <w:rsid w:val="000A08DE"/>
    <w:rsid w:val="000B4FA2"/>
    <w:rsid w:val="000D43E5"/>
    <w:rsid w:val="000E1967"/>
    <w:rsid w:val="00122249"/>
    <w:rsid w:val="00125FC3"/>
    <w:rsid w:val="00137C5E"/>
    <w:rsid w:val="00167E81"/>
    <w:rsid w:val="00194ABB"/>
    <w:rsid w:val="001A39AE"/>
    <w:rsid w:val="001A4E7F"/>
    <w:rsid w:val="001F1AC3"/>
    <w:rsid w:val="002046E0"/>
    <w:rsid w:val="00240C78"/>
    <w:rsid w:val="00243926"/>
    <w:rsid w:val="00251D1A"/>
    <w:rsid w:val="00255371"/>
    <w:rsid w:val="00292EAA"/>
    <w:rsid w:val="002B4B7E"/>
    <w:rsid w:val="002C779D"/>
    <w:rsid w:val="002E12D7"/>
    <w:rsid w:val="002E5059"/>
    <w:rsid w:val="002E723E"/>
    <w:rsid w:val="002F16A8"/>
    <w:rsid w:val="00336601"/>
    <w:rsid w:val="00337503"/>
    <w:rsid w:val="00345417"/>
    <w:rsid w:val="003468F5"/>
    <w:rsid w:val="003A1A88"/>
    <w:rsid w:val="003A2982"/>
    <w:rsid w:val="003F6E5C"/>
    <w:rsid w:val="004063B3"/>
    <w:rsid w:val="00437740"/>
    <w:rsid w:val="00441C6A"/>
    <w:rsid w:val="00467BE2"/>
    <w:rsid w:val="004700D0"/>
    <w:rsid w:val="00475D9D"/>
    <w:rsid w:val="00482058"/>
    <w:rsid w:val="00482223"/>
    <w:rsid w:val="00486447"/>
    <w:rsid w:val="00496C58"/>
    <w:rsid w:val="004C44B0"/>
    <w:rsid w:val="004C7299"/>
    <w:rsid w:val="005002FA"/>
    <w:rsid w:val="0050593F"/>
    <w:rsid w:val="00507CF7"/>
    <w:rsid w:val="00510491"/>
    <w:rsid w:val="005144D0"/>
    <w:rsid w:val="0053493B"/>
    <w:rsid w:val="005A017C"/>
    <w:rsid w:val="005B7E4E"/>
    <w:rsid w:val="005C37B3"/>
    <w:rsid w:val="005E056F"/>
    <w:rsid w:val="005F073F"/>
    <w:rsid w:val="00611F8A"/>
    <w:rsid w:val="00617148"/>
    <w:rsid w:val="0062246B"/>
    <w:rsid w:val="00623638"/>
    <w:rsid w:val="0067406A"/>
    <w:rsid w:val="006740E1"/>
    <w:rsid w:val="00680404"/>
    <w:rsid w:val="006A677F"/>
    <w:rsid w:val="006B12B3"/>
    <w:rsid w:val="006D4732"/>
    <w:rsid w:val="00701881"/>
    <w:rsid w:val="0071511C"/>
    <w:rsid w:val="00717285"/>
    <w:rsid w:val="00726EDD"/>
    <w:rsid w:val="00745EC7"/>
    <w:rsid w:val="00765AD7"/>
    <w:rsid w:val="0078291F"/>
    <w:rsid w:val="007A3784"/>
    <w:rsid w:val="007D2372"/>
    <w:rsid w:val="007F041B"/>
    <w:rsid w:val="00803FF0"/>
    <w:rsid w:val="00807EBA"/>
    <w:rsid w:val="008243D2"/>
    <w:rsid w:val="0085540E"/>
    <w:rsid w:val="00857045"/>
    <w:rsid w:val="008B7D55"/>
    <w:rsid w:val="008D0C56"/>
    <w:rsid w:val="008F4E51"/>
    <w:rsid w:val="008F6680"/>
    <w:rsid w:val="008F7E87"/>
    <w:rsid w:val="00906178"/>
    <w:rsid w:val="00926FF7"/>
    <w:rsid w:val="00966AD7"/>
    <w:rsid w:val="00971774"/>
    <w:rsid w:val="00973DCC"/>
    <w:rsid w:val="00975118"/>
    <w:rsid w:val="009B6ED1"/>
    <w:rsid w:val="009C0AB9"/>
    <w:rsid w:val="00A1386C"/>
    <w:rsid w:val="00A20EFB"/>
    <w:rsid w:val="00A67508"/>
    <w:rsid w:val="00A71F51"/>
    <w:rsid w:val="00AA1A43"/>
    <w:rsid w:val="00AC28F8"/>
    <w:rsid w:val="00AD4E9A"/>
    <w:rsid w:val="00AF36B6"/>
    <w:rsid w:val="00AF64EF"/>
    <w:rsid w:val="00B725A4"/>
    <w:rsid w:val="00BB31DC"/>
    <w:rsid w:val="00BD3FB6"/>
    <w:rsid w:val="00BD5D0C"/>
    <w:rsid w:val="00BF20A8"/>
    <w:rsid w:val="00C02BB4"/>
    <w:rsid w:val="00C15E05"/>
    <w:rsid w:val="00C24244"/>
    <w:rsid w:val="00C36237"/>
    <w:rsid w:val="00C5679A"/>
    <w:rsid w:val="00C66711"/>
    <w:rsid w:val="00CA7FB4"/>
    <w:rsid w:val="00CC096B"/>
    <w:rsid w:val="00CF2D98"/>
    <w:rsid w:val="00D26FD3"/>
    <w:rsid w:val="00D37E76"/>
    <w:rsid w:val="00D76E3C"/>
    <w:rsid w:val="00D85D7F"/>
    <w:rsid w:val="00DA1C3C"/>
    <w:rsid w:val="00DA240A"/>
    <w:rsid w:val="00DA5E63"/>
    <w:rsid w:val="00DB2AB0"/>
    <w:rsid w:val="00DB58FA"/>
    <w:rsid w:val="00DC5966"/>
    <w:rsid w:val="00DD2AC3"/>
    <w:rsid w:val="00DE3CE4"/>
    <w:rsid w:val="00E06D29"/>
    <w:rsid w:val="00E33625"/>
    <w:rsid w:val="00E966C2"/>
    <w:rsid w:val="00EB0CE7"/>
    <w:rsid w:val="00EC6978"/>
    <w:rsid w:val="00F07A14"/>
    <w:rsid w:val="00F23B12"/>
    <w:rsid w:val="00F94C5C"/>
    <w:rsid w:val="00F95A94"/>
    <w:rsid w:val="00F97B7D"/>
    <w:rsid w:val="00FA650F"/>
    <w:rsid w:val="00FE1C80"/>
    <w:rsid w:val="00FF2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10491"/>
    <w:rPr>
      <w:sz w:val="24"/>
      <w:szCs w:val="24"/>
    </w:rPr>
  </w:style>
  <w:style w:type="paragraph" w:styleId="Heading1">
    <w:name w:val="heading 1"/>
    <w:basedOn w:val="Normal"/>
    <w:next w:val="Normal"/>
    <w:qFormat/>
    <w:rsid w:val="005144D0"/>
    <w:pPr>
      <w:keepNext/>
      <w:jc w:val="center"/>
      <w:outlineLvl w:val="0"/>
    </w:pPr>
    <w:rPr>
      <w:rFonts w:ascii="Arial" w:hAnsi="Arial"/>
      <w:b/>
      <w:bCs/>
      <w:sz w:val="32"/>
    </w:rPr>
  </w:style>
  <w:style w:type="paragraph" w:styleId="Heading2">
    <w:name w:val="heading 2"/>
    <w:basedOn w:val="Normal"/>
    <w:next w:val="Normal"/>
    <w:qFormat/>
    <w:rsid w:val="005144D0"/>
    <w:pPr>
      <w:keepNext/>
      <w:outlineLvl w:val="1"/>
    </w:pPr>
    <w:rPr>
      <w:rFonts w:ascii="Arial" w:hAnsi="Arial"/>
      <w:b/>
      <w:bCs/>
      <w:sz w:val="28"/>
    </w:rPr>
  </w:style>
  <w:style w:type="paragraph" w:styleId="Heading3">
    <w:name w:val="heading 3"/>
    <w:basedOn w:val="Normal"/>
    <w:next w:val="Normal"/>
    <w:qFormat/>
    <w:rsid w:val="004C72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C72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C72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C729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C729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C729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C729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C0AB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9C0AB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  <w:rsid w:val="009C0AB9"/>
  </w:style>
  <w:style w:type="paragraph" w:customStyle="1" w:styleId="Naslov1razine">
    <w:name w:val="Naslov 1. razine"/>
    <w:basedOn w:val="Normal"/>
    <w:rsid w:val="00F07A14"/>
    <w:pPr>
      <w:spacing w:after="240"/>
      <w:jc w:val="center"/>
    </w:pPr>
    <w:rPr>
      <w:rFonts w:ascii="Arial" w:hAnsi="Arial"/>
      <w:b/>
      <w:sz w:val="32"/>
    </w:rPr>
  </w:style>
  <w:style w:type="numbering" w:styleId="111111">
    <w:name w:val="Outline List 2"/>
    <w:basedOn w:val="NoList"/>
    <w:semiHidden/>
    <w:rsid w:val="004C7299"/>
    <w:pPr>
      <w:numPr>
        <w:numId w:val="1"/>
      </w:numPr>
    </w:pPr>
  </w:style>
  <w:style w:type="numbering" w:styleId="1ai">
    <w:name w:val="Outline List 1"/>
    <w:basedOn w:val="NoList"/>
    <w:semiHidden/>
    <w:rsid w:val="004C7299"/>
    <w:pPr>
      <w:numPr>
        <w:numId w:val="2"/>
      </w:numPr>
    </w:pPr>
  </w:style>
  <w:style w:type="numbering" w:styleId="ArticleSection">
    <w:name w:val="Outline List 3"/>
    <w:basedOn w:val="NoList"/>
    <w:semiHidden/>
    <w:rsid w:val="004C7299"/>
    <w:pPr>
      <w:numPr>
        <w:numId w:val="3"/>
      </w:numPr>
    </w:pPr>
  </w:style>
  <w:style w:type="paragraph" w:styleId="BlockText">
    <w:name w:val="Block Text"/>
    <w:basedOn w:val="Normal"/>
    <w:semiHidden/>
    <w:rsid w:val="004C7299"/>
    <w:pPr>
      <w:spacing w:after="120"/>
      <w:ind w:left="1440" w:right="1440"/>
    </w:pPr>
  </w:style>
  <w:style w:type="paragraph" w:styleId="BodyText">
    <w:name w:val="Body Text"/>
    <w:basedOn w:val="Normal"/>
    <w:semiHidden/>
    <w:rsid w:val="004C7299"/>
    <w:pPr>
      <w:spacing w:after="120"/>
    </w:pPr>
  </w:style>
  <w:style w:type="paragraph" w:styleId="BodyText2">
    <w:name w:val="Body Text 2"/>
    <w:basedOn w:val="Normal"/>
    <w:semiHidden/>
    <w:rsid w:val="004C7299"/>
    <w:pPr>
      <w:spacing w:after="120" w:line="480" w:lineRule="auto"/>
    </w:pPr>
  </w:style>
  <w:style w:type="paragraph" w:styleId="BodyText3">
    <w:name w:val="Body Text 3"/>
    <w:basedOn w:val="Normal"/>
    <w:semiHidden/>
    <w:rsid w:val="004C729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4C7299"/>
    <w:pPr>
      <w:ind w:firstLine="210"/>
    </w:pPr>
  </w:style>
  <w:style w:type="paragraph" w:styleId="BodyTextIndent">
    <w:name w:val="Body Text Indent"/>
    <w:basedOn w:val="Normal"/>
    <w:semiHidden/>
    <w:rsid w:val="004C729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4C7299"/>
    <w:pPr>
      <w:ind w:firstLine="210"/>
    </w:pPr>
  </w:style>
  <w:style w:type="paragraph" w:styleId="BodyTextIndent2">
    <w:name w:val="Body Text Indent 2"/>
    <w:basedOn w:val="Normal"/>
    <w:semiHidden/>
    <w:rsid w:val="004C729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4C729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4C7299"/>
    <w:pPr>
      <w:ind w:left="4252"/>
    </w:pPr>
  </w:style>
  <w:style w:type="paragraph" w:styleId="Date">
    <w:name w:val="Date"/>
    <w:basedOn w:val="Normal"/>
    <w:next w:val="Normal"/>
    <w:semiHidden/>
    <w:rsid w:val="004C7299"/>
  </w:style>
  <w:style w:type="paragraph" w:styleId="E-mailSignature">
    <w:name w:val="E-mail Signature"/>
    <w:basedOn w:val="Normal"/>
    <w:semiHidden/>
    <w:rsid w:val="004C7299"/>
  </w:style>
  <w:style w:type="character" w:styleId="Emphasis">
    <w:name w:val="Emphasis"/>
    <w:basedOn w:val="DefaultParagraphFont"/>
    <w:qFormat/>
    <w:rsid w:val="004C7299"/>
    <w:rPr>
      <w:i/>
      <w:iCs/>
    </w:rPr>
  </w:style>
  <w:style w:type="paragraph" w:styleId="EnvelopeAddress">
    <w:name w:val="envelope address"/>
    <w:basedOn w:val="Normal"/>
    <w:semiHidden/>
    <w:rsid w:val="004C729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4C7299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4C729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4C7299"/>
  </w:style>
  <w:style w:type="paragraph" w:styleId="HTMLAddress">
    <w:name w:val="HTML Address"/>
    <w:basedOn w:val="Normal"/>
    <w:semiHidden/>
    <w:rsid w:val="004C7299"/>
    <w:rPr>
      <w:i/>
      <w:iCs/>
    </w:rPr>
  </w:style>
  <w:style w:type="character" w:styleId="HTMLCite">
    <w:name w:val="HTML Cite"/>
    <w:basedOn w:val="DefaultParagraphFont"/>
    <w:semiHidden/>
    <w:rsid w:val="004C7299"/>
    <w:rPr>
      <w:i/>
      <w:iCs/>
    </w:rPr>
  </w:style>
  <w:style w:type="character" w:styleId="HTMLCode">
    <w:name w:val="HTML Code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4C7299"/>
    <w:rPr>
      <w:i/>
      <w:iCs/>
    </w:rPr>
  </w:style>
  <w:style w:type="character" w:styleId="HTMLKeyboard">
    <w:name w:val="HTML Keyboard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C7299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4C729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4C7299"/>
    <w:rPr>
      <w:i/>
      <w:iCs/>
    </w:rPr>
  </w:style>
  <w:style w:type="character" w:styleId="Hyperlink">
    <w:name w:val="Hyperlink"/>
    <w:basedOn w:val="DefaultParagraphFont"/>
    <w:uiPriority w:val="99"/>
    <w:rsid w:val="004C7299"/>
    <w:rPr>
      <w:color w:val="0000FF"/>
      <w:u w:val="single"/>
    </w:rPr>
  </w:style>
  <w:style w:type="character" w:styleId="LineNumber">
    <w:name w:val="line number"/>
    <w:basedOn w:val="DefaultParagraphFont"/>
    <w:semiHidden/>
    <w:rsid w:val="004C7299"/>
  </w:style>
  <w:style w:type="paragraph" w:styleId="List">
    <w:name w:val="List"/>
    <w:basedOn w:val="Normal"/>
    <w:semiHidden/>
    <w:rsid w:val="004C7299"/>
    <w:pPr>
      <w:ind w:left="283" w:hanging="283"/>
    </w:pPr>
  </w:style>
  <w:style w:type="paragraph" w:styleId="List2">
    <w:name w:val="List 2"/>
    <w:basedOn w:val="Normal"/>
    <w:semiHidden/>
    <w:rsid w:val="004C7299"/>
    <w:pPr>
      <w:ind w:left="566" w:hanging="283"/>
    </w:pPr>
  </w:style>
  <w:style w:type="paragraph" w:styleId="List3">
    <w:name w:val="List 3"/>
    <w:basedOn w:val="Normal"/>
    <w:semiHidden/>
    <w:rsid w:val="004C7299"/>
    <w:pPr>
      <w:ind w:left="849" w:hanging="283"/>
    </w:pPr>
  </w:style>
  <w:style w:type="paragraph" w:styleId="List4">
    <w:name w:val="List 4"/>
    <w:basedOn w:val="Normal"/>
    <w:semiHidden/>
    <w:rsid w:val="004C7299"/>
    <w:pPr>
      <w:ind w:left="1132" w:hanging="283"/>
    </w:pPr>
  </w:style>
  <w:style w:type="paragraph" w:styleId="List5">
    <w:name w:val="List 5"/>
    <w:basedOn w:val="Normal"/>
    <w:semiHidden/>
    <w:rsid w:val="004C7299"/>
    <w:pPr>
      <w:ind w:left="1415" w:hanging="283"/>
    </w:pPr>
  </w:style>
  <w:style w:type="paragraph" w:styleId="ListBullet">
    <w:name w:val="List Bullet"/>
    <w:basedOn w:val="Normal"/>
    <w:semiHidden/>
    <w:rsid w:val="004C7299"/>
    <w:pPr>
      <w:numPr>
        <w:numId w:val="4"/>
      </w:numPr>
    </w:pPr>
  </w:style>
  <w:style w:type="paragraph" w:styleId="ListBullet2">
    <w:name w:val="List Bullet 2"/>
    <w:basedOn w:val="Normal"/>
    <w:semiHidden/>
    <w:rsid w:val="004C7299"/>
    <w:pPr>
      <w:numPr>
        <w:numId w:val="5"/>
      </w:numPr>
    </w:pPr>
  </w:style>
  <w:style w:type="paragraph" w:styleId="ListBullet3">
    <w:name w:val="List Bullet 3"/>
    <w:basedOn w:val="Normal"/>
    <w:semiHidden/>
    <w:rsid w:val="004C7299"/>
    <w:pPr>
      <w:numPr>
        <w:numId w:val="6"/>
      </w:numPr>
    </w:pPr>
  </w:style>
  <w:style w:type="paragraph" w:styleId="ListBullet4">
    <w:name w:val="List Bullet 4"/>
    <w:basedOn w:val="Normal"/>
    <w:semiHidden/>
    <w:rsid w:val="004C7299"/>
    <w:pPr>
      <w:numPr>
        <w:numId w:val="7"/>
      </w:numPr>
    </w:pPr>
  </w:style>
  <w:style w:type="paragraph" w:styleId="ListBullet5">
    <w:name w:val="List Bullet 5"/>
    <w:basedOn w:val="Normal"/>
    <w:semiHidden/>
    <w:rsid w:val="004C7299"/>
    <w:pPr>
      <w:numPr>
        <w:numId w:val="8"/>
      </w:numPr>
    </w:pPr>
  </w:style>
  <w:style w:type="paragraph" w:styleId="ListContinue">
    <w:name w:val="List Continue"/>
    <w:basedOn w:val="Normal"/>
    <w:semiHidden/>
    <w:rsid w:val="004C7299"/>
    <w:pPr>
      <w:spacing w:after="120"/>
      <w:ind w:left="283"/>
    </w:pPr>
  </w:style>
  <w:style w:type="paragraph" w:styleId="ListContinue2">
    <w:name w:val="List Continue 2"/>
    <w:basedOn w:val="Normal"/>
    <w:semiHidden/>
    <w:rsid w:val="004C7299"/>
    <w:pPr>
      <w:spacing w:after="120"/>
      <w:ind w:left="566"/>
    </w:pPr>
  </w:style>
  <w:style w:type="paragraph" w:styleId="ListContinue3">
    <w:name w:val="List Continue 3"/>
    <w:basedOn w:val="Normal"/>
    <w:semiHidden/>
    <w:rsid w:val="004C7299"/>
    <w:pPr>
      <w:spacing w:after="120"/>
      <w:ind w:left="849"/>
    </w:pPr>
  </w:style>
  <w:style w:type="paragraph" w:styleId="ListContinue4">
    <w:name w:val="List Continue 4"/>
    <w:basedOn w:val="Normal"/>
    <w:semiHidden/>
    <w:rsid w:val="004C7299"/>
    <w:pPr>
      <w:spacing w:after="120"/>
      <w:ind w:left="1132"/>
    </w:pPr>
  </w:style>
  <w:style w:type="paragraph" w:styleId="ListContinue5">
    <w:name w:val="List Continue 5"/>
    <w:basedOn w:val="Normal"/>
    <w:semiHidden/>
    <w:rsid w:val="004C7299"/>
    <w:pPr>
      <w:spacing w:after="120"/>
      <w:ind w:left="1415"/>
    </w:pPr>
  </w:style>
  <w:style w:type="paragraph" w:styleId="ListNumber">
    <w:name w:val="List Number"/>
    <w:basedOn w:val="Normal"/>
    <w:semiHidden/>
    <w:rsid w:val="004C7299"/>
    <w:pPr>
      <w:numPr>
        <w:numId w:val="9"/>
      </w:numPr>
    </w:pPr>
  </w:style>
  <w:style w:type="paragraph" w:styleId="ListNumber2">
    <w:name w:val="List Number 2"/>
    <w:basedOn w:val="Normal"/>
    <w:semiHidden/>
    <w:rsid w:val="004C7299"/>
    <w:pPr>
      <w:numPr>
        <w:numId w:val="10"/>
      </w:numPr>
    </w:pPr>
  </w:style>
  <w:style w:type="paragraph" w:styleId="ListNumber3">
    <w:name w:val="List Number 3"/>
    <w:basedOn w:val="Normal"/>
    <w:semiHidden/>
    <w:rsid w:val="004C7299"/>
    <w:pPr>
      <w:numPr>
        <w:numId w:val="11"/>
      </w:numPr>
    </w:pPr>
  </w:style>
  <w:style w:type="paragraph" w:styleId="ListNumber4">
    <w:name w:val="List Number 4"/>
    <w:basedOn w:val="Normal"/>
    <w:semiHidden/>
    <w:rsid w:val="004C7299"/>
    <w:pPr>
      <w:numPr>
        <w:numId w:val="12"/>
      </w:numPr>
    </w:pPr>
  </w:style>
  <w:style w:type="paragraph" w:styleId="ListNumber5">
    <w:name w:val="List Number 5"/>
    <w:basedOn w:val="Normal"/>
    <w:semiHidden/>
    <w:rsid w:val="004C7299"/>
    <w:pPr>
      <w:numPr>
        <w:numId w:val="13"/>
      </w:numPr>
    </w:pPr>
  </w:style>
  <w:style w:type="paragraph" w:styleId="MessageHeader">
    <w:name w:val="Message Header"/>
    <w:basedOn w:val="Normal"/>
    <w:semiHidden/>
    <w:rsid w:val="004C72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4C7299"/>
  </w:style>
  <w:style w:type="paragraph" w:styleId="NormalIndent">
    <w:name w:val="Normal Indent"/>
    <w:basedOn w:val="Normal"/>
    <w:semiHidden/>
    <w:rsid w:val="004C7299"/>
    <w:pPr>
      <w:ind w:left="708"/>
    </w:pPr>
  </w:style>
  <w:style w:type="paragraph" w:styleId="NoteHeading">
    <w:name w:val="Note Heading"/>
    <w:basedOn w:val="Normal"/>
    <w:next w:val="Normal"/>
    <w:semiHidden/>
    <w:rsid w:val="004C7299"/>
  </w:style>
  <w:style w:type="paragraph" w:styleId="PlainText">
    <w:name w:val="Plain Text"/>
    <w:basedOn w:val="Normal"/>
    <w:semiHidden/>
    <w:rsid w:val="004C729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4C7299"/>
  </w:style>
  <w:style w:type="paragraph" w:styleId="Signature">
    <w:name w:val="Signature"/>
    <w:basedOn w:val="Normal"/>
    <w:semiHidden/>
    <w:rsid w:val="004C7299"/>
    <w:pPr>
      <w:ind w:left="4252"/>
    </w:pPr>
  </w:style>
  <w:style w:type="character" w:styleId="Strong">
    <w:name w:val="Strong"/>
    <w:basedOn w:val="DefaultParagraphFont"/>
    <w:qFormat/>
    <w:rsid w:val="004C7299"/>
    <w:rPr>
      <w:b/>
      <w:bCs/>
    </w:rPr>
  </w:style>
  <w:style w:type="paragraph" w:styleId="Subtitle">
    <w:name w:val="Subtitle"/>
    <w:basedOn w:val="Normal"/>
    <w:qFormat/>
    <w:rsid w:val="004C729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C72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C729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C729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C729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C729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C729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C729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C729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C729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C729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C729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C729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C729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C729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C729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C729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C729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C729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C729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C729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C729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C729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C729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C729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4C729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Nazivinstitucije">
    <w:name w:val="Naziv institucije"/>
    <w:basedOn w:val="Normal"/>
    <w:rsid w:val="004C7299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semiHidden/>
    <w:rsid w:val="006B12B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B12B3"/>
    <w:rPr>
      <w:vertAlign w:val="superscript"/>
    </w:rPr>
  </w:style>
  <w:style w:type="paragraph" w:customStyle="1" w:styleId="Imeiprezimekandidata">
    <w:name w:val="Ime i prezime kandidata"/>
    <w:basedOn w:val="Tekst"/>
    <w:rsid w:val="002046E0"/>
    <w:rPr>
      <w:b/>
      <w:sz w:val="28"/>
    </w:rPr>
  </w:style>
  <w:style w:type="paragraph" w:customStyle="1" w:styleId="Tekst">
    <w:name w:val="Tekst"/>
    <w:basedOn w:val="Normal"/>
    <w:rsid w:val="00B725A4"/>
    <w:pPr>
      <w:spacing w:before="120" w:line="360" w:lineRule="auto"/>
      <w:jc w:val="both"/>
    </w:pPr>
  </w:style>
  <w:style w:type="paragraph" w:customStyle="1" w:styleId="Naslovzavrnograda">
    <w:name w:val="Naslov završnog rada"/>
    <w:basedOn w:val="Normal"/>
    <w:rsid w:val="00482058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482058"/>
    <w:rPr>
      <w:caps/>
    </w:rPr>
  </w:style>
  <w:style w:type="paragraph" w:customStyle="1" w:styleId="Mjesto">
    <w:name w:val="Mjesto"/>
    <w:aliases w:val="godina završnog rada"/>
    <w:basedOn w:val="Nazivinstitucije"/>
    <w:rsid w:val="00482058"/>
  </w:style>
  <w:style w:type="paragraph" w:customStyle="1" w:styleId="Podaciokandidatu">
    <w:name w:val="Podaci o kandidatu"/>
    <w:basedOn w:val="Tekst"/>
    <w:rsid w:val="00482058"/>
    <w:pPr>
      <w:spacing w:line="240" w:lineRule="auto"/>
      <w:jc w:val="left"/>
    </w:pPr>
    <w:rPr>
      <w:b/>
    </w:rPr>
  </w:style>
  <w:style w:type="paragraph" w:customStyle="1" w:styleId="Mentor">
    <w:name w:val="&quot;Mentor:&quot;"/>
    <w:basedOn w:val="Tekst"/>
    <w:rsid w:val="00482058"/>
    <w:pPr>
      <w:ind w:left="4956"/>
    </w:pPr>
    <w:rPr>
      <w:b/>
      <w:bCs/>
    </w:rPr>
  </w:style>
  <w:style w:type="paragraph" w:customStyle="1" w:styleId="Podaciomentoru">
    <w:name w:val="Podaci o mentoru"/>
    <w:basedOn w:val="Tekst"/>
    <w:rsid w:val="00617148"/>
    <w:pPr>
      <w:spacing w:before="0"/>
      <w:ind w:left="4956"/>
    </w:pPr>
  </w:style>
  <w:style w:type="paragraph" w:customStyle="1" w:styleId="Naslov2razine">
    <w:name w:val="Naslov 2. razine"/>
    <w:basedOn w:val="Normal"/>
    <w:rsid w:val="00F07A14"/>
    <w:pPr>
      <w:spacing w:before="360" w:after="240"/>
    </w:pPr>
    <w:rPr>
      <w:rFonts w:ascii="Arial" w:hAnsi="Arial"/>
      <w:b/>
      <w:sz w:val="28"/>
    </w:rPr>
  </w:style>
  <w:style w:type="numbering" w:customStyle="1" w:styleId="Natuknice">
    <w:name w:val="Natuknice"/>
    <w:basedOn w:val="NoList"/>
    <w:rsid w:val="00DE3CE4"/>
    <w:pPr>
      <w:numPr>
        <w:numId w:val="14"/>
      </w:numPr>
    </w:pPr>
  </w:style>
  <w:style w:type="paragraph" w:customStyle="1" w:styleId="Naslovtablice">
    <w:name w:val="Naslov tablice"/>
    <w:basedOn w:val="Tekst"/>
    <w:rsid w:val="00BB31DC"/>
    <w:pPr>
      <w:spacing w:before="240" w:after="120"/>
      <w:jc w:val="center"/>
    </w:pPr>
    <w:rPr>
      <w:b/>
    </w:rPr>
  </w:style>
  <w:style w:type="numbering" w:customStyle="1" w:styleId="Natuknicerimskibrojevi">
    <w:name w:val="Natuknice (rimski brojevi)"/>
    <w:basedOn w:val="NoList"/>
    <w:rsid w:val="00DD2AC3"/>
    <w:pPr>
      <w:numPr>
        <w:numId w:val="17"/>
      </w:numPr>
    </w:pPr>
  </w:style>
  <w:style w:type="paragraph" w:customStyle="1" w:styleId="Tekstreference">
    <w:name w:val="Tekst reference"/>
    <w:basedOn w:val="Normal"/>
    <w:rsid w:val="00122249"/>
    <w:pPr>
      <w:numPr>
        <w:numId w:val="22"/>
      </w:numPr>
      <w:spacing w:before="120" w:line="360" w:lineRule="auto"/>
    </w:pPr>
  </w:style>
  <w:style w:type="numbering" w:customStyle="1" w:styleId="Literatura">
    <w:name w:val="Literatura"/>
    <w:basedOn w:val="NoList"/>
    <w:rsid w:val="00B725A4"/>
    <w:pPr>
      <w:numPr>
        <w:numId w:val="21"/>
      </w:numPr>
    </w:pPr>
  </w:style>
  <w:style w:type="paragraph" w:styleId="TOC2">
    <w:name w:val="toc 2"/>
    <w:basedOn w:val="Naslov2razine"/>
    <w:next w:val="Normal"/>
    <w:autoRedefine/>
    <w:uiPriority w:val="39"/>
    <w:rsid w:val="00807EBA"/>
    <w:pPr>
      <w:spacing w:before="0" w:after="0"/>
      <w:ind w:left="240"/>
    </w:pPr>
    <w:rPr>
      <w:rFonts w:ascii="Times New Roman" w:hAnsi="Times New Roman"/>
      <w:b w:val="0"/>
      <w:smallCaps/>
      <w:sz w:val="20"/>
      <w:szCs w:val="20"/>
    </w:rPr>
  </w:style>
  <w:style w:type="paragraph" w:styleId="TOC1">
    <w:name w:val="toc 1"/>
    <w:basedOn w:val="Naslov1razine"/>
    <w:next w:val="Normal"/>
    <w:autoRedefine/>
    <w:uiPriority w:val="39"/>
    <w:rsid w:val="00623638"/>
    <w:pPr>
      <w:spacing w:before="120" w:after="120"/>
      <w:jc w:val="left"/>
    </w:pPr>
    <w:rPr>
      <w:rFonts w:ascii="Times New Roman" w:hAnsi="Times New Roman"/>
      <w:bCs/>
      <w:caps/>
      <w:sz w:val="20"/>
      <w:szCs w:val="20"/>
    </w:rPr>
  </w:style>
  <w:style w:type="paragraph" w:customStyle="1" w:styleId="Sadraj">
    <w:name w:val="Sadržaj"/>
    <w:basedOn w:val="Normal"/>
    <w:rsid w:val="00AF36B6"/>
    <w:pPr>
      <w:jc w:val="center"/>
    </w:pPr>
    <w:rPr>
      <w:b/>
      <w:sz w:val="32"/>
    </w:rPr>
  </w:style>
  <w:style w:type="paragraph" w:styleId="TOC4">
    <w:name w:val="toc 4"/>
    <w:basedOn w:val="Naslov4razine"/>
    <w:next w:val="Normal"/>
    <w:autoRedefine/>
    <w:rsid w:val="006A677F"/>
    <w:pPr>
      <w:spacing w:before="0" w:after="0"/>
      <w:ind w:left="720"/>
    </w:pPr>
    <w:rPr>
      <w:rFonts w:ascii="Times New Roman" w:hAnsi="Times New Roman"/>
      <w:b w:val="0"/>
      <w:i w:val="0"/>
      <w:sz w:val="18"/>
      <w:szCs w:val="18"/>
    </w:rPr>
  </w:style>
  <w:style w:type="paragraph" w:customStyle="1" w:styleId="Naslov3razine">
    <w:name w:val="Naslov 3. razine"/>
    <w:basedOn w:val="Normal"/>
    <w:link w:val="Naslov3razineChar"/>
    <w:rsid w:val="00057E0C"/>
    <w:pPr>
      <w:spacing w:before="240" w:after="120"/>
    </w:pPr>
    <w:rPr>
      <w:rFonts w:ascii="Arial" w:hAnsi="Arial"/>
    </w:rPr>
  </w:style>
  <w:style w:type="paragraph" w:customStyle="1" w:styleId="Naslov4razine">
    <w:name w:val="Naslov 4. razine"/>
    <w:basedOn w:val="Normal"/>
    <w:rsid w:val="00251D1A"/>
    <w:pPr>
      <w:spacing w:before="240" w:after="120"/>
    </w:pPr>
    <w:rPr>
      <w:rFonts w:ascii="Arial" w:hAnsi="Arial"/>
      <w:b/>
      <w:i/>
    </w:rPr>
  </w:style>
  <w:style w:type="character" w:customStyle="1" w:styleId="Naslov3razineChar">
    <w:name w:val="Naslov 3. razine Char"/>
    <w:basedOn w:val="DefaultParagraphFont"/>
    <w:link w:val="Naslov3razine"/>
    <w:rsid w:val="00057E0C"/>
    <w:rPr>
      <w:rFonts w:ascii="Arial" w:hAnsi="Arial"/>
      <w:sz w:val="24"/>
      <w:szCs w:val="24"/>
      <w:lang w:val="hr-HR" w:eastAsia="hr-HR" w:bidi="ar-SA"/>
    </w:rPr>
  </w:style>
  <w:style w:type="paragraph" w:styleId="TOC3">
    <w:name w:val="toc 3"/>
    <w:basedOn w:val="Naslov3razine"/>
    <w:next w:val="Normal"/>
    <w:autoRedefine/>
    <w:rsid w:val="00807EBA"/>
    <w:pPr>
      <w:spacing w:before="0" w:after="0"/>
      <w:ind w:left="480"/>
    </w:pPr>
    <w:rPr>
      <w:rFonts w:ascii="Times New Roman" w:hAnsi="Times New Roman"/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FA650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A650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A650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A650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A650F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qFormat/>
    <w:rsid w:val="00AC28F8"/>
    <w:pPr>
      <w:spacing w:before="120" w:after="120"/>
    </w:pPr>
    <w:rPr>
      <w:b/>
      <w:bCs/>
      <w:sz w:val="20"/>
      <w:szCs w:val="20"/>
    </w:rPr>
  </w:style>
  <w:style w:type="paragraph" w:customStyle="1" w:styleId="Naslovslike">
    <w:name w:val="Naslov slike"/>
    <w:basedOn w:val="Normal"/>
    <w:rsid w:val="00AC28F8"/>
    <w:pPr>
      <w:spacing w:before="120" w:after="240"/>
      <w:jc w:val="center"/>
    </w:pPr>
    <w:rPr>
      <w:b/>
    </w:rPr>
  </w:style>
  <w:style w:type="paragraph" w:customStyle="1" w:styleId="Tekstfusnote">
    <w:name w:val="Tekst fusnote"/>
    <w:basedOn w:val="FootnoteText"/>
    <w:link w:val="TekstfusnoteChar"/>
    <w:rsid w:val="00745EC7"/>
  </w:style>
  <w:style w:type="character" w:customStyle="1" w:styleId="FootnoteTextChar">
    <w:name w:val="Footnote Text Char"/>
    <w:basedOn w:val="DefaultParagraphFont"/>
    <w:link w:val="FootnoteText"/>
    <w:rsid w:val="00745EC7"/>
    <w:rPr>
      <w:lang w:val="hr-HR" w:eastAsia="hr-HR" w:bidi="ar-SA"/>
    </w:rPr>
  </w:style>
  <w:style w:type="character" w:customStyle="1" w:styleId="TekstfusnoteChar">
    <w:name w:val="Tekst fusnote Char"/>
    <w:basedOn w:val="FootnoteTextChar"/>
    <w:link w:val="Tekstfusnote"/>
    <w:rsid w:val="00745EC7"/>
  </w:style>
  <w:style w:type="paragraph" w:styleId="BalloonText">
    <w:name w:val="Balloon Text"/>
    <w:basedOn w:val="Normal"/>
    <w:link w:val="BalloonTextChar"/>
    <w:rsid w:val="005144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44D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44D0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BF20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ino\Faks\Predlozak-v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0E9AD-0831-4EFB-A8D6-681D5ED35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Predlozak-v8</Template>
  <TotalTime>180</TotalTime>
  <Pages>8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foi</Company>
  <LinksUpToDate>false</LinksUpToDate>
  <CharactersWithSpaces>4204</CharactersWithSpaces>
  <SharedDoc>false</SharedDoc>
  <HLinks>
    <vt:vector size="66" baseType="variant"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_Toc201895687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_Toc201895686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_Toc201895685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_Toc201895684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_Toc201895683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_Toc201895682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_Toc201895681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_Toc201895680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_Toc201895679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_Toc201895678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_Toc201895677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creator>Nino</dc:creator>
  <cp:lastModifiedBy>Nino</cp:lastModifiedBy>
  <cp:revision>10</cp:revision>
  <cp:lastPrinted>2007-12-10T08:21:00Z</cp:lastPrinted>
  <dcterms:created xsi:type="dcterms:W3CDTF">2014-04-24T19:25:00Z</dcterms:created>
  <dcterms:modified xsi:type="dcterms:W3CDTF">2014-04-24T22:34:00Z</dcterms:modified>
</cp:coreProperties>
</file>